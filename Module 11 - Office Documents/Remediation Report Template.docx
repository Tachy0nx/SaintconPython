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F82F" w14:textId="5D4E38F5" w:rsidR="003803B5" w:rsidRDefault="003803B5" w:rsidP="00394245">
      <w:pPr>
        <w:rPr>
          <w:b/>
          <w:shd w:val="clear" w:color="auto" w:fill="FFFFFF"/>
        </w:rPr>
      </w:pPr>
      <w:r>
        <w:rPr>
          <w:shd w:val="clear" w:color="auto" w:fill="FFFFFF"/>
        </w:rPr>
        <w:t>Date of Report:</w:t>
      </w:r>
      <w:r w:rsidR="006C015E">
        <w:rPr>
          <w:shd w:val="clear" w:color="auto" w:fill="FFFFFF"/>
        </w:rPr>
        <w:t> </w:t>
      </w:r>
      <w:r w:rsidR="008C26FE">
        <w:rPr>
          <w:b/>
          <w:shd w:val="clear" w:color="auto" w:fill="FFFFFF"/>
        </w:rPr>
        <w:fldChar w:fldCharType="begin"/>
      </w:r>
      <w:r w:rsidR="008C26FE">
        <w:rPr>
          <w:b/>
          <w:shd w:val="clear" w:color="auto" w:fill="FFFFFF"/>
        </w:rPr>
        <w:instrText xml:space="preserve"> MERGEFIELD ReportDate \* MERGEFORMAT </w:instrText>
      </w:r>
      <w:r w:rsidR="008C26FE">
        <w:rPr>
          <w:b/>
          <w:shd w:val="clear" w:color="auto" w:fill="FFFFFF"/>
        </w:rPr>
        <w:fldChar w:fldCharType="separate"/>
      </w:r>
      <w:r w:rsidR="008C26FE">
        <w:rPr>
          <w:b/>
          <w:noProof/>
          <w:shd w:val="clear" w:color="auto" w:fill="FFFFFF"/>
        </w:rPr>
        <w:t>«ReportDate»</w:t>
      </w:r>
      <w:r w:rsidR="008C26FE">
        <w:rPr>
          <w:b/>
          <w:shd w:val="clear" w:color="auto" w:fill="FFFFFF"/>
        </w:rPr>
        <w:fldChar w:fldCharType="end"/>
      </w:r>
      <w:r w:rsidR="00394245">
        <w:rPr>
          <w:shd w:val="clear" w:color="auto" w:fill="FFFFFF"/>
        </w:rPr>
        <w:br/>
      </w:r>
      <w:r>
        <w:rPr>
          <w:shd w:val="clear" w:color="auto" w:fill="FFFFFF"/>
        </w:rPr>
        <w:t>Last Completed Assessment:</w:t>
      </w:r>
      <w:r w:rsidR="00A3487C">
        <w:rPr>
          <w:shd w:val="clear" w:color="auto" w:fill="FFFFFF"/>
        </w:rPr>
        <w:t xml:space="preserve"> </w:t>
      </w:r>
      <w:r w:rsidR="008C26FE">
        <w:rPr>
          <w:shd w:val="clear" w:color="auto" w:fill="FFFFFF"/>
        </w:rPr>
        <w:fldChar w:fldCharType="begin"/>
      </w:r>
      <w:r w:rsidR="008C26FE">
        <w:rPr>
          <w:shd w:val="clear" w:color="auto" w:fill="FFFFFF"/>
        </w:rPr>
        <w:instrText xml:space="preserve"> MERGEFIELD BLA_DATE \* MERGEFORMAT </w:instrText>
      </w:r>
      <w:r w:rsidR="008C26FE">
        <w:rPr>
          <w:shd w:val="clear" w:color="auto" w:fill="FFFFFF"/>
        </w:rPr>
        <w:fldChar w:fldCharType="separate"/>
      </w:r>
      <w:r w:rsidR="008C26FE">
        <w:rPr>
          <w:noProof/>
          <w:shd w:val="clear" w:color="auto" w:fill="FFFFFF"/>
        </w:rPr>
        <w:t>«BLA_DATE»</w:t>
      </w:r>
      <w:r w:rsidR="008C26FE">
        <w:rPr>
          <w:shd w:val="clear" w:color="auto" w:fill="FFFFFF"/>
        </w:rPr>
        <w:fldChar w:fldCharType="end"/>
      </w:r>
    </w:p>
    <w:p w14:paraId="631505AE" w14:textId="77777777" w:rsidR="00394245" w:rsidRPr="00394245" w:rsidRDefault="00394245" w:rsidP="00394245">
      <w:pPr>
        <w:jc w:val="center"/>
        <w:rPr>
          <w:b/>
          <w:shd w:val="clear" w:color="auto" w:fill="FFFFFF"/>
        </w:rPr>
      </w:pPr>
      <w:bookmarkStart w:id="0" w:name="_GoBack"/>
      <w:bookmarkEnd w:id="0"/>
      <w:r>
        <w:rPr>
          <w:b/>
          <w:shd w:val="clear" w:color="auto" w:fill="FFFFFF"/>
        </w:rPr>
        <w:t>Resolution Summary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173"/>
        <w:gridCol w:w="2692"/>
        <w:gridCol w:w="1080"/>
        <w:gridCol w:w="900"/>
        <w:gridCol w:w="1440"/>
        <w:gridCol w:w="2785"/>
      </w:tblGrid>
      <w:tr w:rsidR="00155039" w:rsidRPr="00394245" w14:paraId="31E20A7A" w14:textId="77777777" w:rsidTr="000A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887BF8D" w14:textId="77777777" w:rsidR="00394245" w:rsidRPr="00394245" w:rsidRDefault="00394245" w:rsidP="00394245">
            <w:pPr>
              <w:spacing w:before="120"/>
              <w:rPr>
                <w:sz w:val="20"/>
              </w:rPr>
            </w:pPr>
            <w:r w:rsidRPr="00394245">
              <w:rPr>
                <w:sz w:val="20"/>
              </w:rPr>
              <w:t>ID</w:t>
            </w:r>
          </w:p>
        </w:tc>
        <w:tc>
          <w:tcPr>
            <w:tcW w:w="2692" w:type="dxa"/>
          </w:tcPr>
          <w:p w14:paraId="4ACC47CF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Brief description</w:t>
            </w:r>
          </w:p>
        </w:tc>
        <w:tc>
          <w:tcPr>
            <w:tcW w:w="1080" w:type="dxa"/>
          </w:tcPr>
          <w:p w14:paraId="19EBA3E6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Severity</w:t>
            </w:r>
          </w:p>
        </w:tc>
        <w:tc>
          <w:tcPr>
            <w:tcW w:w="900" w:type="dxa"/>
          </w:tcPr>
          <w:p w14:paraId="7FFB5DE8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Status</w:t>
            </w:r>
          </w:p>
        </w:tc>
        <w:tc>
          <w:tcPr>
            <w:tcW w:w="1440" w:type="dxa"/>
          </w:tcPr>
          <w:p w14:paraId="694E85B0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Release Date</w:t>
            </w:r>
          </w:p>
        </w:tc>
        <w:tc>
          <w:tcPr>
            <w:tcW w:w="2785" w:type="dxa"/>
          </w:tcPr>
          <w:p w14:paraId="046BAD3F" w14:textId="77777777" w:rsidR="00394245" w:rsidRPr="00394245" w:rsidRDefault="00394245" w:rsidP="006D6B3B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4245">
              <w:rPr>
                <w:sz w:val="20"/>
              </w:rPr>
              <w:t>Notes</w:t>
            </w:r>
          </w:p>
        </w:tc>
      </w:tr>
      <w:tr w:rsidR="00155039" w:rsidRPr="00394245" w14:paraId="11E0DE95" w14:textId="77777777" w:rsidTr="000A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7B8B3D3" w14:textId="44DE6C9E" w:rsidR="00394245" w:rsidRPr="00394245" w:rsidRDefault="007F5128" w:rsidP="00FE57F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FindingId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«FindingId»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692" w:type="dxa"/>
          </w:tcPr>
          <w:p w14:paraId="13D786C3" w14:textId="37FD010A" w:rsidR="00394245" w:rsidRPr="00394245" w:rsidRDefault="007F5128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FindingText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«FindingText»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080" w:type="dxa"/>
          </w:tcPr>
          <w:p w14:paraId="4E59A9E6" w14:textId="78139055" w:rsidR="00394245" w:rsidRPr="00394245" w:rsidRDefault="007F5128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FindingSeverity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«FindingSeverity»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900" w:type="dxa"/>
          </w:tcPr>
          <w:p w14:paraId="60D7CC32" w14:textId="7E2AED9C" w:rsidR="00394245" w:rsidRPr="00394245" w:rsidRDefault="008A7971" w:rsidP="00286D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FindingStatus \* Lower\* FirstCap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«Findingstatus»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40" w:type="dxa"/>
          </w:tcPr>
          <w:p w14:paraId="51C18CBB" w14:textId="22828556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5" w:type="dxa"/>
          </w:tcPr>
          <w:p w14:paraId="0940B15C" w14:textId="68E380E5" w:rsidR="00394245" w:rsidRPr="00394245" w:rsidRDefault="00394245" w:rsidP="00FE57F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10D3425" w14:textId="77777777" w:rsidR="00394245" w:rsidRDefault="00394245" w:rsidP="00031058"/>
    <w:sectPr w:rsidR="00394245" w:rsidSect="00694FD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14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6A59" w14:textId="77777777" w:rsidR="00AA57C7" w:rsidRDefault="00AA57C7" w:rsidP="009B1048">
      <w:r>
        <w:separator/>
      </w:r>
    </w:p>
  </w:endnote>
  <w:endnote w:type="continuationSeparator" w:id="0">
    <w:p w14:paraId="6C7633C8" w14:textId="77777777" w:rsidR="00AA57C7" w:rsidRDefault="00AA57C7" w:rsidP="009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9F43" w14:textId="77777777" w:rsidR="00050263" w:rsidRDefault="00527DB6" w:rsidP="00050263">
    <w:pPr>
      <w:pStyle w:val="Footer"/>
      <w:jc w:val="right"/>
    </w:pPr>
    <w:r>
      <w:rPr>
        <w:noProof/>
      </w:rPr>
      <w:drawing>
        <wp:anchor distT="0" distB="0" distL="114300" distR="114300" simplePos="0" relativeHeight="251673600" behindDoc="0" locked="0" layoutInCell="1" allowOverlap="1" wp14:anchorId="052F3D6A" wp14:editId="0053B985">
          <wp:simplePos x="0" y="0"/>
          <wp:positionH relativeFrom="column">
            <wp:posOffset>-43815</wp:posOffset>
          </wp:positionH>
          <wp:positionV relativeFrom="paragraph">
            <wp:posOffset>128144</wp:posOffset>
          </wp:positionV>
          <wp:extent cx="1451884" cy="248725"/>
          <wp:effectExtent l="0" t="0" r="0" b="5715"/>
          <wp:wrapNone/>
          <wp:docPr id="5" name="Picture 5" descr="../LogMeIn%20Corp%20Horizontal/For%20Print/LMI%20Horizontal%20CMYK/LMI_logo_CMYK%20Blue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LogMeIn%20Corp%20Horizontal/For%20Print/LMI%20Horizontal%20CMYK/LMI_logo_CMYK%20Blue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884" cy="24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263" w:rsidRPr="0005026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00C4A9" wp14:editId="63855AB7">
              <wp:simplePos x="0" y="0"/>
              <wp:positionH relativeFrom="page">
                <wp:posOffset>0</wp:posOffset>
              </wp:positionH>
              <wp:positionV relativeFrom="paragraph">
                <wp:posOffset>-27940</wp:posOffset>
              </wp:positionV>
              <wp:extent cx="7772400" cy="0"/>
              <wp:effectExtent l="0" t="0" r="19050" b="19050"/>
              <wp:wrapNone/>
              <wp:docPr id="200" name="Straight Connector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9AD4C" id="Straight Connector 20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0,-2.2pt" to="612pt,-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" strokecolor="#678da2 [3204]" strokeweight=".5pt">
              <v:stroke joinstyle="miter"/>
              <w10:wrap anchorx="page"/>
            </v:line>
          </w:pict>
        </mc:Fallback>
      </mc:AlternateContent>
    </w:r>
    <w:r w:rsidR="007E3ED1">
      <w:fldChar w:fldCharType="begin"/>
    </w:r>
    <w:r w:rsidR="007E3ED1">
      <w:instrText xml:space="preserve"> PAGE   \* MERGEFORMAT </w:instrText>
    </w:r>
    <w:r w:rsidR="007E3ED1">
      <w:fldChar w:fldCharType="separate"/>
    </w:r>
    <w:r w:rsidR="00B86FB1">
      <w:rPr>
        <w:noProof/>
      </w:rPr>
      <w:t>2</w:t>
    </w:r>
    <w:r w:rsidR="007E3ED1">
      <w:rPr>
        <w:noProof/>
      </w:rPr>
      <w:fldChar w:fldCharType="end"/>
    </w:r>
    <w:r w:rsidR="007E3ED1">
      <w:rPr>
        <w:noProof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ADDBA" w14:textId="77777777" w:rsidR="0086069B" w:rsidRDefault="00527DB6" w:rsidP="009B1048">
    <w:pPr>
      <w:pStyle w:val="Foot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341F04AD" wp14:editId="250323FC">
          <wp:simplePos x="0" y="0"/>
          <wp:positionH relativeFrom="column">
            <wp:posOffset>-47437</wp:posOffset>
          </wp:positionH>
          <wp:positionV relativeFrom="paragraph">
            <wp:posOffset>-40061</wp:posOffset>
          </wp:positionV>
          <wp:extent cx="1451884" cy="248725"/>
          <wp:effectExtent l="0" t="0" r="0" b="5715"/>
          <wp:wrapNone/>
          <wp:docPr id="11" name="Picture 11" descr="../LogMeIn%20Corp%20Horizontal/For%20Print/LMI%20Horizontal%20CMYK/LMI_logo_CMYK%20Blue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LogMeIn%20Corp%20Horizontal/For%20Print/LMI%20Horizontal%20CMYK/LMI_logo_CMYK%20Blue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884" cy="24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69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884ACD" wp14:editId="7BAA3C30">
              <wp:simplePos x="0" y="0"/>
              <wp:positionH relativeFrom="page">
                <wp:align>left</wp:align>
              </wp:positionH>
              <wp:positionV relativeFrom="paragraph">
                <wp:posOffset>-182880</wp:posOffset>
              </wp:positionV>
              <wp:extent cx="77724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C879FD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-14.4pt" to="612pt,-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" strokecolor="#678da2 [3204]" strokeweight="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01F4" w14:textId="77777777" w:rsidR="00AA57C7" w:rsidRDefault="00AA57C7" w:rsidP="009B1048">
      <w:r>
        <w:separator/>
      </w:r>
    </w:p>
  </w:footnote>
  <w:footnote w:type="continuationSeparator" w:id="0">
    <w:p w14:paraId="3EB15351" w14:textId="77777777" w:rsidR="00AA57C7" w:rsidRDefault="00AA57C7" w:rsidP="009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998B0" w14:textId="77777777" w:rsidR="001F3E77" w:rsidRDefault="001F3E77">
    <w:pPr>
      <w:pStyle w:val="Header"/>
    </w:pPr>
    <w:r w:rsidRPr="001F3E77">
      <w:rPr>
        <w:noProof/>
      </w:rPr>
      <w:drawing>
        <wp:anchor distT="0" distB="0" distL="114300" distR="114300" simplePos="0" relativeHeight="251667456" behindDoc="0" locked="0" layoutInCell="1" allowOverlap="1" wp14:anchorId="11EDBED5" wp14:editId="68BE998A">
          <wp:simplePos x="0" y="0"/>
          <wp:positionH relativeFrom="column">
            <wp:posOffset>6094095</wp:posOffset>
          </wp:positionH>
          <wp:positionV relativeFrom="paragraph">
            <wp:posOffset>-662439</wp:posOffset>
          </wp:positionV>
          <wp:extent cx="309668" cy="30670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MI_Logo_Final-Slate_26556D-In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68" cy="306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F3E77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3152AC1" wp14:editId="0E163656">
              <wp:simplePos x="0" y="0"/>
              <wp:positionH relativeFrom="page">
                <wp:align>right</wp:align>
              </wp:positionH>
              <wp:positionV relativeFrom="page">
                <wp:posOffset>7374</wp:posOffset>
              </wp:positionV>
              <wp:extent cx="7772400" cy="640080"/>
              <wp:effectExtent l="0" t="0" r="0" b="762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400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EEF729" id="Rectangle 4" o:spid="_x0000_s1026" style="position:absolute;margin-left:560.8pt;margin-top:.6pt;width:612pt;height:50.4pt;z-index:-251650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" fillcolor="#26546d [3215]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EC3E6" w14:textId="1A3527D5" w:rsidR="005176C8" w:rsidRDefault="001F3E77" w:rsidP="009B104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DF6061C" wp14:editId="32551BAB">
              <wp:simplePos x="0" y="0"/>
              <wp:positionH relativeFrom="column">
                <wp:posOffset>-115570</wp:posOffset>
              </wp:positionH>
              <wp:positionV relativeFrom="paragraph">
                <wp:posOffset>-1273175</wp:posOffset>
              </wp:positionV>
              <wp:extent cx="5374640" cy="255333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2553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D3F399" w14:textId="0D6BF908" w:rsidR="00F2192F" w:rsidRPr="003060A9" w:rsidRDefault="003060A9" w:rsidP="009B1048">
                          <w:pPr>
                            <w:pStyle w:val="Title"/>
                            <w:rPr>
                              <w:sz w:val="52"/>
                            </w:rPr>
                          </w:pPr>
                          <w:proofErr w:type="spellStart"/>
                          <w:r w:rsidRPr="003060A9">
                            <w:rPr>
                              <w:sz w:val="52"/>
                            </w:rPr>
                            <w:t>WhiteHat</w:t>
                          </w:r>
                          <w:proofErr w:type="spellEnd"/>
                          <w:r w:rsidRPr="003060A9">
                            <w:rPr>
                              <w:sz w:val="52"/>
                            </w:rPr>
                            <w:t xml:space="preserve"> Report for </w:t>
                          </w:r>
                          <w:r w:rsidR="008C26FE">
                            <w:rPr>
                              <w:sz w:val="52"/>
                            </w:rPr>
                            <w:fldChar w:fldCharType="begin"/>
                          </w:r>
                          <w:r w:rsidR="008C26FE">
                            <w:rPr>
                              <w:sz w:val="52"/>
                            </w:rPr>
                            <w:instrText xml:space="preserve"> MERGEFIELD ProductName \* MERGEFORMAT </w:instrText>
                          </w:r>
                          <w:r w:rsidR="008C26FE">
                            <w:rPr>
                              <w:sz w:val="52"/>
                            </w:rPr>
                            <w:fldChar w:fldCharType="separate"/>
                          </w:r>
                          <w:r w:rsidR="008C26FE">
                            <w:rPr>
                              <w:noProof/>
                              <w:sz w:val="52"/>
                            </w:rPr>
                            <w:t>«ProductName»</w:t>
                          </w:r>
                          <w:r w:rsidR="008C26FE">
                            <w:rPr>
                              <w:sz w:val="52"/>
                            </w:rPr>
                            <w:fldChar w:fldCharType="end"/>
                          </w:r>
                          <w:r w:rsidRPr="003060A9">
                            <w:rPr>
                              <w:sz w:val="52"/>
                            </w:rPr>
                            <w:br/>
                          </w:r>
                          <w:r>
                            <w:rPr>
                              <w:sz w:val="52"/>
                            </w:rPr>
                            <w:t>Resolution Summary</w:t>
                          </w:r>
                          <w:r w:rsidR="00FE57FC">
                            <w:rPr>
                              <w:sz w:val="52"/>
                            </w:rPr>
                            <w:t xml:space="preserve"> (</w:t>
                          </w:r>
                          <w:r w:rsidR="008C26FE">
                            <w:rPr>
                              <w:sz w:val="52"/>
                            </w:rPr>
                            <w:fldChar w:fldCharType="begin"/>
                          </w:r>
                          <w:r w:rsidR="008C26FE">
                            <w:rPr>
                              <w:sz w:val="52"/>
                            </w:rPr>
                            <w:instrText xml:space="preserve"> MERGEFIELD ReportDate \* MERGEFORMAT </w:instrText>
                          </w:r>
                          <w:r w:rsidR="008C26FE">
                            <w:rPr>
                              <w:sz w:val="52"/>
                            </w:rPr>
                            <w:fldChar w:fldCharType="separate"/>
                          </w:r>
                          <w:r w:rsidR="008C26FE">
                            <w:rPr>
                              <w:noProof/>
                              <w:sz w:val="52"/>
                            </w:rPr>
                            <w:t>«ReportDate»</w:t>
                          </w:r>
                          <w:r w:rsidR="008C26FE">
                            <w:rPr>
                              <w:sz w:val="52"/>
                            </w:rPr>
                            <w:fldChar w:fldCharType="end"/>
                          </w:r>
                          <w:r>
                            <w:rPr>
                              <w:sz w:val="52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F606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.1pt;margin-top:-100.25pt;width:423.2pt;height:20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" filled="f" stroked="f">
              <v:textbox>
                <w:txbxContent>
                  <w:p w14:paraId="4CD3F399" w14:textId="0D6BF908" w:rsidR="00F2192F" w:rsidRPr="003060A9" w:rsidRDefault="003060A9" w:rsidP="009B1048">
                    <w:pPr>
                      <w:pStyle w:val="Title"/>
                      <w:rPr>
                        <w:sz w:val="52"/>
                      </w:rPr>
                    </w:pPr>
                    <w:proofErr w:type="spellStart"/>
                    <w:r w:rsidRPr="003060A9">
                      <w:rPr>
                        <w:sz w:val="52"/>
                      </w:rPr>
                      <w:t>WhiteHat</w:t>
                    </w:r>
                    <w:proofErr w:type="spellEnd"/>
                    <w:r w:rsidRPr="003060A9">
                      <w:rPr>
                        <w:sz w:val="52"/>
                      </w:rPr>
                      <w:t xml:space="preserve"> Report for </w:t>
                    </w:r>
                    <w:r w:rsidR="008C26FE">
                      <w:rPr>
                        <w:sz w:val="52"/>
                      </w:rPr>
                      <w:fldChar w:fldCharType="begin"/>
                    </w:r>
                    <w:r w:rsidR="008C26FE">
                      <w:rPr>
                        <w:sz w:val="52"/>
                      </w:rPr>
                      <w:instrText xml:space="preserve"> MERGEFIELD ProductName \* MERGEFORMAT </w:instrText>
                    </w:r>
                    <w:r w:rsidR="008C26FE">
                      <w:rPr>
                        <w:sz w:val="52"/>
                      </w:rPr>
                      <w:fldChar w:fldCharType="separate"/>
                    </w:r>
                    <w:r w:rsidR="008C26FE">
                      <w:rPr>
                        <w:noProof/>
                        <w:sz w:val="52"/>
                      </w:rPr>
                      <w:t>«ProductName»</w:t>
                    </w:r>
                    <w:r w:rsidR="008C26FE">
                      <w:rPr>
                        <w:sz w:val="52"/>
                      </w:rPr>
                      <w:fldChar w:fldCharType="end"/>
                    </w:r>
                    <w:bookmarkStart w:id="1" w:name="_GoBack"/>
                    <w:bookmarkEnd w:id="1"/>
                    <w:r w:rsidRPr="003060A9">
                      <w:rPr>
                        <w:sz w:val="52"/>
                      </w:rPr>
                      <w:br/>
                    </w:r>
                    <w:r>
                      <w:rPr>
                        <w:sz w:val="52"/>
                      </w:rPr>
                      <w:t>Resolution Summary</w:t>
                    </w:r>
                    <w:r w:rsidR="00FE57FC">
                      <w:rPr>
                        <w:sz w:val="52"/>
                      </w:rPr>
                      <w:t xml:space="preserve"> (</w:t>
                    </w:r>
                    <w:r w:rsidR="008C26FE">
                      <w:rPr>
                        <w:sz w:val="52"/>
                      </w:rPr>
                      <w:fldChar w:fldCharType="begin"/>
                    </w:r>
                    <w:r w:rsidR="008C26FE">
                      <w:rPr>
                        <w:sz w:val="52"/>
                      </w:rPr>
                      <w:instrText xml:space="preserve"> MERGEFIELD ReportDate \* MERGEFORMAT </w:instrText>
                    </w:r>
                    <w:r w:rsidR="008C26FE">
                      <w:rPr>
                        <w:sz w:val="52"/>
                      </w:rPr>
                      <w:fldChar w:fldCharType="separate"/>
                    </w:r>
                    <w:r w:rsidR="008C26FE">
                      <w:rPr>
                        <w:noProof/>
                        <w:sz w:val="52"/>
                      </w:rPr>
                      <w:t>«ReportDate»</w:t>
                    </w:r>
                    <w:r w:rsidR="008C26FE">
                      <w:rPr>
                        <w:sz w:val="52"/>
                      </w:rPr>
                      <w:fldChar w:fldCharType="end"/>
                    </w:r>
                    <w:r>
                      <w:rPr>
                        <w:sz w:val="52"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176C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E7D38A" wp14:editId="0445D3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8288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9FC6E1" id="Rectangle 1" o:spid="_x0000_s1026" style="position:absolute;margin-left:560.8pt;margin-top:0;width:612pt;height:2in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" fillcolor="#26546d [3215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4214"/>
    <w:multiLevelType w:val="hybridMultilevel"/>
    <w:tmpl w:val="04BE6016"/>
    <w:lvl w:ilvl="0" w:tplc="29CE32BE">
      <w:numFmt w:val="bullet"/>
      <w:lvlText w:val="•"/>
      <w:lvlJc w:val="left"/>
      <w:pPr>
        <w:ind w:left="720" w:hanging="360"/>
      </w:pPr>
      <w:rPr>
        <w:rFonts w:ascii="Lato Light" w:eastAsiaTheme="minorHAnsi" w:hAnsi="La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175"/>
    <w:multiLevelType w:val="hybridMultilevel"/>
    <w:tmpl w:val="167C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C2747"/>
    <w:multiLevelType w:val="hybridMultilevel"/>
    <w:tmpl w:val="37783DA2"/>
    <w:lvl w:ilvl="0" w:tplc="B8F88328">
      <w:numFmt w:val="bullet"/>
      <w:pStyle w:val="Bullet3RightAngle"/>
      <w:lvlText w:val="›"/>
      <w:lvlJc w:val="left"/>
      <w:pPr>
        <w:ind w:left="180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4C243A"/>
    <w:multiLevelType w:val="hybridMultilevel"/>
    <w:tmpl w:val="5A1EABDC"/>
    <w:lvl w:ilvl="0" w:tplc="D3AC1370">
      <w:numFmt w:val="bullet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99B07EB2">
      <w:start w:val="2014"/>
      <w:numFmt w:val="bullet"/>
      <w:pStyle w:val="Bullet2Hyphen"/>
      <w:lvlText w:val="–"/>
      <w:lvlJc w:val="left"/>
      <w:pPr>
        <w:ind w:left="2160" w:hanging="360"/>
      </w:pPr>
      <w:rPr>
        <w:rFonts w:ascii="Arial" w:eastAsiaTheme="minorEastAsia" w:hAnsi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B56F0B"/>
    <w:multiLevelType w:val="hybridMultilevel"/>
    <w:tmpl w:val="8DEC0704"/>
    <w:lvl w:ilvl="0" w:tplc="D3AC1370">
      <w:numFmt w:val="bullet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0966C844">
      <w:start w:val="2014"/>
      <w:numFmt w:val="bullet"/>
      <w:lvlText w:val="–"/>
      <w:lvlJc w:val="left"/>
      <w:pPr>
        <w:ind w:left="2160" w:hanging="360"/>
      </w:pPr>
      <w:rPr>
        <w:rFonts w:ascii="Arial" w:eastAsiaTheme="minorEastAsia" w:hAnsi="Arial" w:hint="default"/>
      </w:rPr>
    </w:lvl>
    <w:lvl w:ilvl="2" w:tplc="12EC2ABE">
      <w:numFmt w:val="bullet"/>
      <w:lvlText w:val="•"/>
      <w:lvlJc w:val="left"/>
      <w:pPr>
        <w:ind w:left="2880" w:hanging="360"/>
      </w:pPr>
      <w:rPr>
        <w:rFonts w:ascii="Lato Light" w:eastAsiaTheme="minorHAnsi" w:hAnsi="Lato Light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96FF3"/>
    <w:multiLevelType w:val="hybridMultilevel"/>
    <w:tmpl w:val="0B9483B2"/>
    <w:lvl w:ilvl="0" w:tplc="D3AC1370">
      <w:numFmt w:val="bullet"/>
      <w:pStyle w:val="ListParagraph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A0037A"/>
    <w:multiLevelType w:val="hybridMultilevel"/>
    <w:tmpl w:val="217AB2D6"/>
    <w:lvl w:ilvl="0" w:tplc="D3AC1370">
      <w:numFmt w:val="bullet"/>
      <w:lvlText w:val="•"/>
      <w:lvlJc w:val="left"/>
      <w:pPr>
        <w:ind w:left="1440" w:hanging="360"/>
      </w:pPr>
      <w:rPr>
        <w:rFonts w:ascii="Lato Light" w:eastAsiaTheme="minorHAnsi" w:hAnsi="Lato Light" w:cstheme="minorBidi" w:hint="default"/>
      </w:rPr>
    </w:lvl>
    <w:lvl w:ilvl="1" w:tplc="790C2050">
      <w:start w:val="2014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6"/>
    <w:rsid w:val="0000064C"/>
    <w:rsid w:val="00031058"/>
    <w:rsid w:val="00050263"/>
    <w:rsid w:val="000516E6"/>
    <w:rsid w:val="000A28E6"/>
    <w:rsid w:val="000A51C3"/>
    <w:rsid w:val="000F51E7"/>
    <w:rsid w:val="001059A8"/>
    <w:rsid w:val="00155039"/>
    <w:rsid w:val="001D3E89"/>
    <w:rsid w:val="001F3E77"/>
    <w:rsid w:val="001F5E53"/>
    <w:rsid w:val="00283A15"/>
    <w:rsid w:val="00286D84"/>
    <w:rsid w:val="003060A9"/>
    <w:rsid w:val="00312FF0"/>
    <w:rsid w:val="00332CD5"/>
    <w:rsid w:val="003803B5"/>
    <w:rsid w:val="00394245"/>
    <w:rsid w:val="004171FC"/>
    <w:rsid w:val="00460077"/>
    <w:rsid w:val="0051063D"/>
    <w:rsid w:val="005110D6"/>
    <w:rsid w:val="005176C8"/>
    <w:rsid w:val="00527DB6"/>
    <w:rsid w:val="00541FB6"/>
    <w:rsid w:val="005B0321"/>
    <w:rsid w:val="005E0CEF"/>
    <w:rsid w:val="005E5973"/>
    <w:rsid w:val="005F73B9"/>
    <w:rsid w:val="00650295"/>
    <w:rsid w:val="0065188E"/>
    <w:rsid w:val="00694FD3"/>
    <w:rsid w:val="006C015E"/>
    <w:rsid w:val="006D6B3B"/>
    <w:rsid w:val="006E6ABB"/>
    <w:rsid w:val="007514F1"/>
    <w:rsid w:val="00771924"/>
    <w:rsid w:val="00782FE7"/>
    <w:rsid w:val="00793ABF"/>
    <w:rsid w:val="007B7B99"/>
    <w:rsid w:val="007C27BE"/>
    <w:rsid w:val="007E3ED1"/>
    <w:rsid w:val="007E7100"/>
    <w:rsid w:val="007F5128"/>
    <w:rsid w:val="0081484E"/>
    <w:rsid w:val="0081564A"/>
    <w:rsid w:val="008504A6"/>
    <w:rsid w:val="0086069B"/>
    <w:rsid w:val="008A5F1B"/>
    <w:rsid w:val="008A7198"/>
    <w:rsid w:val="008A7971"/>
    <w:rsid w:val="008C26FE"/>
    <w:rsid w:val="008D1BA6"/>
    <w:rsid w:val="00916AEB"/>
    <w:rsid w:val="0092013F"/>
    <w:rsid w:val="0094071F"/>
    <w:rsid w:val="009B1048"/>
    <w:rsid w:val="009F7CB7"/>
    <w:rsid w:val="00A201A9"/>
    <w:rsid w:val="00A27F22"/>
    <w:rsid w:val="00A3487C"/>
    <w:rsid w:val="00A47A3E"/>
    <w:rsid w:val="00A72BDF"/>
    <w:rsid w:val="00A86922"/>
    <w:rsid w:val="00A94265"/>
    <w:rsid w:val="00AA57C7"/>
    <w:rsid w:val="00B74B24"/>
    <w:rsid w:val="00B86FB1"/>
    <w:rsid w:val="00C219F9"/>
    <w:rsid w:val="00C3229F"/>
    <w:rsid w:val="00C80E41"/>
    <w:rsid w:val="00E0081F"/>
    <w:rsid w:val="00E245D0"/>
    <w:rsid w:val="00E772CC"/>
    <w:rsid w:val="00E80AC4"/>
    <w:rsid w:val="00EA18CA"/>
    <w:rsid w:val="00EC6E11"/>
    <w:rsid w:val="00ED74F5"/>
    <w:rsid w:val="00F2192F"/>
    <w:rsid w:val="00F61181"/>
    <w:rsid w:val="00FB433F"/>
    <w:rsid w:val="00FE57FC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EF259"/>
  <w15:chartTrackingRefBased/>
  <w15:docId w15:val="{86C90880-61A5-0C43-B5DB-B96BA7ED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1048"/>
    <w:pPr>
      <w:spacing w:before="24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14F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4B697B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BF"/>
    <w:pPr>
      <w:outlineLvl w:val="1"/>
    </w:pPr>
    <w:rPr>
      <w:rFonts w:asciiTheme="majorHAnsi" w:hAnsiTheme="majorHAnsi"/>
      <w:color w:val="70AD47" w:themeColor="accent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64A"/>
    <w:pPr>
      <w:outlineLvl w:val="2"/>
    </w:pPr>
    <w:rPr>
      <w:rFonts w:asciiTheme="majorHAnsi" w:hAnsiTheme="majorHAnsi"/>
      <w:color w:val="678DA2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6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C8"/>
  </w:style>
  <w:style w:type="paragraph" w:styleId="Footer">
    <w:name w:val="footer"/>
    <w:basedOn w:val="Normal"/>
    <w:link w:val="FooterChar"/>
    <w:uiPriority w:val="99"/>
    <w:unhideWhenUsed/>
    <w:rsid w:val="005176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C8"/>
  </w:style>
  <w:style w:type="paragraph" w:styleId="Title">
    <w:name w:val="Title"/>
    <w:basedOn w:val="Normal"/>
    <w:next w:val="Normal"/>
    <w:link w:val="TitleChar"/>
    <w:uiPriority w:val="10"/>
    <w:qFormat/>
    <w:rsid w:val="00460077"/>
    <w:pPr>
      <w:spacing w:line="204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077"/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4F1"/>
    <w:rPr>
      <w:rFonts w:asciiTheme="majorHAnsi" w:eastAsiaTheme="majorEastAsia" w:hAnsiTheme="majorHAnsi" w:cstheme="majorBidi"/>
      <w:color w:val="4B697B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ABF"/>
    <w:rPr>
      <w:rFonts w:asciiTheme="majorHAnsi" w:hAnsiTheme="majorHAnsi"/>
      <w:color w:val="70AD47" w:themeColor="accent6"/>
      <w:sz w:val="28"/>
      <w:szCs w:val="32"/>
    </w:rPr>
  </w:style>
  <w:style w:type="paragraph" w:styleId="ListParagraph">
    <w:name w:val="List Paragraph"/>
    <w:aliases w:val="Bullet 1: Round"/>
    <w:basedOn w:val="Normal"/>
    <w:link w:val="ListParagraphChar"/>
    <w:uiPriority w:val="34"/>
    <w:qFormat/>
    <w:rsid w:val="00916AEB"/>
    <w:pPr>
      <w:numPr>
        <w:numId w:val="3"/>
      </w:numPr>
      <w:ind w:left="450" w:hanging="270"/>
      <w:contextualSpacing/>
    </w:pPr>
  </w:style>
  <w:style w:type="paragraph" w:customStyle="1" w:styleId="Bullet2Hyphen">
    <w:name w:val="Bullet 2: Hyphen"/>
    <w:basedOn w:val="ListParagraph"/>
    <w:link w:val="Bullet2HyphenChar"/>
    <w:qFormat/>
    <w:rsid w:val="009B1048"/>
    <w:pPr>
      <w:numPr>
        <w:ilvl w:val="1"/>
        <w:numId w:val="5"/>
      </w:numPr>
      <w:spacing w:before="120"/>
      <w:ind w:left="908" w:hanging="274"/>
    </w:pPr>
  </w:style>
  <w:style w:type="paragraph" w:customStyle="1" w:styleId="Bullet3RightAngle">
    <w:name w:val="Bullet 3: Right Angle"/>
    <w:basedOn w:val="Bullet2Hyphen"/>
    <w:link w:val="Bullet3RightAngleChar"/>
    <w:qFormat/>
    <w:rsid w:val="005110D6"/>
    <w:pPr>
      <w:numPr>
        <w:ilvl w:val="0"/>
        <w:numId w:val="7"/>
      </w:numPr>
      <w:ind w:left="1350" w:hanging="270"/>
    </w:pPr>
  </w:style>
  <w:style w:type="character" w:customStyle="1" w:styleId="ListParagraphChar">
    <w:name w:val="List Paragraph Char"/>
    <w:aliases w:val="Bullet 1: Round Char"/>
    <w:basedOn w:val="DefaultParagraphFont"/>
    <w:link w:val="ListParagraph"/>
    <w:uiPriority w:val="34"/>
    <w:rsid w:val="00916AEB"/>
  </w:style>
  <w:style w:type="character" w:customStyle="1" w:styleId="Bullet2HyphenChar">
    <w:name w:val="Bullet 2: Hyphen Char"/>
    <w:basedOn w:val="ListParagraphChar"/>
    <w:link w:val="Bullet2Hyphen"/>
    <w:rsid w:val="009B1048"/>
  </w:style>
  <w:style w:type="paragraph" w:styleId="NormalWeb">
    <w:name w:val="Normal (Web)"/>
    <w:basedOn w:val="Normal"/>
    <w:uiPriority w:val="99"/>
    <w:semiHidden/>
    <w:unhideWhenUsed/>
    <w:rsid w:val="009F7C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ullet3RightAngleChar">
    <w:name w:val="Bullet 3: Right Angle Char"/>
    <w:basedOn w:val="Bullet2HyphenChar"/>
    <w:link w:val="Bullet3RightAngle"/>
    <w:rsid w:val="005110D6"/>
  </w:style>
  <w:style w:type="character" w:customStyle="1" w:styleId="Heading3Char">
    <w:name w:val="Heading 3 Char"/>
    <w:basedOn w:val="DefaultParagraphFont"/>
    <w:link w:val="Heading3"/>
    <w:uiPriority w:val="9"/>
    <w:rsid w:val="0081564A"/>
    <w:rPr>
      <w:rFonts w:asciiTheme="majorHAnsi" w:hAnsiTheme="majorHAnsi"/>
      <w:color w:val="678DA2" w:themeColor="accent1"/>
      <w:sz w:val="24"/>
    </w:rPr>
  </w:style>
  <w:style w:type="table" w:styleId="TableGrid">
    <w:name w:val="Table Grid"/>
    <w:basedOn w:val="TableNormal"/>
    <w:uiPriority w:val="39"/>
    <w:rsid w:val="0039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42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huber\Desktop\WhiteHat_Resolution_Summary_Jive.dotx" TargetMode="External"/></Relationships>
</file>

<file path=word/theme/theme1.xml><?xml version="1.0" encoding="utf-8"?>
<a:theme xmlns:a="http://schemas.openxmlformats.org/drawingml/2006/main" name="Office Theme">
  <a:themeElements>
    <a:clrScheme name="LogMeIn">
      <a:dk1>
        <a:srgbClr val="262626"/>
      </a:dk1>
      <a:lt1>
        <a:sysClr val="window" lastClr="FFFFFF"/>
      </a:lt1>
      <a:dk2>
        <a:srgbClr val="26546D"/>
      </a:dk2>
      <a:lt2>
        <a:srgbClr val="E7E6E6"/>
      </a:lt2>
      <a:accent1>
        <a:srgbClr val="678DA2"/>
      </a:accent1>
      <a:accent2>
        <a:srgbClr val="3F6D87"/>
      </a:accent2>
      <a:accent3>
        <a:srgbClr val="0F3C55"/>
      </a:accent3>
      <a:accent4>
        <a:srgbClr val="FF9900"/>
      </a:accent4>
      <a:accent5>
        <a:srgbClr val="00B0F0"/>
      </a:accent5>
      <a:accent6>
        <a:srgbClr val="70AD47"/>
      </a:accent6>
      <a:hlink>
        <a:srgbClr val="7030A0"/>
      </a:hlink>
      <a:folHlink>
        <a:srgbClr val="FFC000"/>
      </a:folHlink>
    </a:clrScheme>
    <a:fontScheme name="LogMeIn-Lato">
      <a:majorFont>
        <a:latin typeface="Lato"/>
        <a:ea typeface=""/>
        <a:cs typeface=""/>
      </a:majorFont>
      <a:minorFont>
        <a:latin typeface="La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Review_x0020_Date xmlns="32ea92df-f888-4cac-a739-eb31f8253f33" xsi:nil="true"/>
    <_ip_UnifiedCompliancePolicyProperties xmlns="http://schemas.microsoft.com/sharepoint/v3" xsi:nil="true"/>
    <_Flow_SignoffStatus xmlns="32ea92df-f888-4cac-a739-eb31f8253f3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FE4BE797DB94189FD0FB69B222664" ma:contentTypeVersion="15" ma:contentTypeDescription="Create a new document." ma:contentTypeScope="" ma:versionID="f8177371358e17c6851f91ce77cdba00">
  <xsd:schema xmlns:xsd="http://www.w3.org/2001/XMLSchema" xmlns:xs="http://www.w3.org/2001/XMLSchema" xmlns:p="http://schemas.microsoft.com/office/2006/metadata/properties" xmlns:ns1="http://schemas.microsoft.com/sharepoint/v3" xmlns:ns2="fde36572-c4e1-425a-a599-bfcf05a8b644" xmlns:ns3="32ea92df-f888-4cac-a739-eb31f8253f33" targetNamespace="http://schemas.microsoft.com/office/2006/metadata/properties" ma:root="true" ma:fieldsID="4c893ad7412cb983e3a71c1f285cda3f" ns1:_="" ns2:_="" ns3:_="">
    <xsd:import namespace="http://schemas.microsoft.com/sharepoint/v3"/>
    <xsd:import namespace="fde36572-c4e1-425a-a599-bfcf05a8b644"/>
    <xsd:import namespace="32ea92df-f888-4cac-a739-eb31f8253f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Review_x0020_Date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_Flow_SignoffStatu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36572-c4e1-425a-a599-bfcf05a8b6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92df-f888-4cac-a739-eb31f8253f33" elementFormDefault="qualified">
    <xsd:import namespace="http://schemas.microsoft.com/office/2006/documentManagement/types"/>
    <xsd:import namespace="http://schemas.microsoft.com/office/infopath/2007/PartnerControls"/>
    <xsd:element name="Review_x0020_Date" ma:index="10" nillable="true" ma:displayName="Review Date" ma:internalName="Review_x0020_Date">
      <xsd:simpleType>
        <xsd:restriction base="dms:Text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2539F-4658-45FB-B035-F7C4A7057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71A1B-FA16-482E-B778-79F043220A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2ea92df-f888-4cac-a739-eb31f8253f33"/>
  </ds:schemaRefs>
</ds:datastoreItem>
</file>

<file path=customXml/itemProps3.xml><?xml version="1.0" encoding="utf-8"?>
<ds:datastoreItem xmlns:ds="http://schemas.openxmlformats.org/officeDocument/2006/customXml" ds:itemID="{C9858CD8-FE45-46A9-8B95-3F20EF36A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de36572-c4e1-425a-a599-bfcf05a8b644"/>
    <ds:schemaRef ds:uri="32ea92df-f888-4cac-a739-eb31f8253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C03265-7CDB-8142-B81B-AC838494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C:\Users\mhuber\Desktop\WhiteHat_Resolution_Summary_Jive.dotx</Template>
  <TotalTime>33</TotalTime>
  <Pages>1</Pages>
  <Words>22</Words>
  <Characters>180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Fischer</cp:lastModifiedBy>
  <cp:revision>13</cp:revision>
  <cp:lastPrinted>2015-02-02T16:28:00Z</cp:lastPrinted>
  <dcterms:created xsi:type="dcterms:W3CDTF">2019-05-07T21:33:00Z</dcterms:created>
  <dcterms:modified xsi:type="dcterms:W3CDTF">2019-10-24T02:23:00Z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0x010100846FE4BE797DB94189FD0FB69B222664</vt:lpwstr>
  </property>
</Properties>
</file>